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7B" w:rsidRPr="007C317B" w:rsidRDefault="002E6FAA" w:rsidP="007C317B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CCBB6" wp14:editId="05C0003A">
                <wp:simplePos x="0" y="0"/>
                <wp:positionH relativeFrom="column">
                  <wp:posOffset>1905000</wp:posOffset>
                </wp:positionH>
                <wp:positionV relativeFrom="paragraph">
                  <wp:posOffset>5619750</wp:posOffset>
                </wp:positionV>
                <wp:extent cx="1485900" cy="790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807E1D">
                            <w:pPr>
                              <w:jc w:val="center"/>
                            </w:pPr>
                            <w:r>
                              <w:t>Speed Demon Integration Test #3</w:t>
                            </w:r>
                            <w:r w:rsidR="00C84A1B">
                              <w:t xml:space="preserve"> (2.4)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CBB6" id="Rectangle 11" o:spid="_x0000_s1026" style="position:absolute;left:0;text-align:left;margin-left:150pt;margin-top:442.5pt;width:117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" fillcolor="#4472c4 [3208]" strokecolor="#1f3763 [1608]" strokeweight="1pt">
                <v:textbox>
                  <w:txbxContent>
                    <w:p w:rsidR="001946B9" w:rsidRDefault="001946B9" w:rsidP="00807E1D">
                      <w:pPr>
                        <w:jc w:val="center"/>
                      </w:pPr>
                      <w:r>
                        <w:t>Speed Demon Integration Test #3</w:t>
                      </w:r>
                      <w:r w:rsidR="00C84A1B">
                        <w:t xml:space="preserve"> (2.4)</w:t>
                      </w:r>
                    </w:p>
                  </w:txbxContent>
                </v:textbox>
              </v:rect>
            </w:pict>
          </mc:Fallback>
        </mc:AlternateContent>
      </w:r>
      <w:r w:rsidR="007C317B" w:rsidRPr="007C317B">
        <w:rPr>
          <w:b/>
          <w:sz w:val="24"/>
          <w:szCs w:val="24"/>
        </w:rPr>
        <w:t>Software Test Diagram</w:t>
      </w:r>
    </w:p>
    <w:p w:rsidR="007C317B" w:rsidRPr="007C317B" w:rsidRDefault="007C317B" w:rsidP="00A85489">
      <w:pPr>
        <w:rPr>
          <w:b/>
        </w:rPr>
      </w:pPr>
    </w:p>
    <w:p w:rsidR="00E05408" w:rsidRDefault="003F74E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2457450</wp:posOffset>
                </wp:positionV>
                <wp:extent cx="0" cy="8953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4.5pt;margin-top:193.5pt;width:0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CCBB6" wp14:editId="05C0003A">
                <wp:simplePos x="0" y="0"/>
                <wp:positionH relativeFrom="column">
                  <wp:posOffset>2905125</wp:posOffset>
                </wp:positionH>
                <wp:positionV relativeFrom="paragraph">
                  <wp:posOffset>3409950</wp:posOffset>
                </wp:positionV>
                <wp:extent cx="1485900" cy="790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807E1D">
                            <w:pPr>
                              <w:jc w:val="center"/>
                            </w:pPr>
                            <w:r>
                              <w:t>Speed Demon Integration Test #1</w:t>
                            </w:r>
                            <w:r w:rsidR="00DA4514">
                              <w:t xml:space="preserve"> (2.2</w:t>
                            </w:r>
                            <w:r w:rsidR="00C84A1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CBB6" id="Rectangle 7" o:spid="_x0000_s1027" style="position:absolute;margin-left:228.75pt;margin-top:268.5pt;width:117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" fillcolor="#4472c4 [3208]" strokecolor="#1f3763 [1608]" strokeweight="1pt">
                <v:textbox>
                  <w:txbxContent>
                    <w:p w:rsidR="001946B9" w:rsidRDefault="001946B9" w:rsidP="00807E1D">
                      <w:pPr>
                        <w:jc w:val="center"/>
                      </w:pPr>
                      <w:r>
                        <w:t>Speed Demon Integration Test #1</w:t>
                      </w:r>
                      <w:r w:rsidR="00DA4514">
                        <w:t xml:space="preserve"> (2.2</w:t>
                      </w:r>
                      <w:r w:rsidR="00C84A1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CC18F" wp14:editId="1C5A49E4">
                <wp:simplePos x="0" y="0"/>
                <wp:positionH relativeFrom="column">
                  <wp:posOffset>2209800</wp:posOffset>
                </wp:positionH>
                <wp:positionV relativeFrom="paragraph">
                  <wp:posOffset>2447290</wp:posOffset>
                </wp:positionV>
                <wp:extent cx="0" cy="9239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53BE" id="Straight Arrow Connector 22" o:spid="_x0000_s1026" type="#_x0000_t32" style="position:absolute;margin-left:174pt;margin-top:192.7pt;width:0;height:7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CCBB6" wp14:editId="05C0003A">
                <wp:simplePos x="0" y="0"/>
                <wp:positionH relativeFrom="margin">
                  <wp:posOffset>2085975</wp:posOffset>
                </wp:positionH>
                <wp:positionV relativeFrom="paragraph">
                  <wp:posOffset>1647825</wp:posOffset>
                </wp:positionV>
                <wp:extent cx="148590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807E1D">
                            <w:pPr>
                              <w:jc w:val="center"/>
                            </w:pPr>
                            <w:r>
                              <w:t>Speed Demon Module Test #1</w:t>
                            </w:r>
                            <w:r w:rsidR="00C84A1B">
                              <w:t xml:space="preserve"> (2.1)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CBB6" id="Rectangle 6" o:spid="_x0000_s1028" style="position:absolute;margin-left:164.25pt;margin-top:129.75pt;width:117pt;height:6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" fillcolor="#4472c4 [3208]" strokecolor="#1f3763 [1608]" strokeweight="1pt">
                <v:textbox>
                  <w:txbxContent>
                    <w:p w:rsidR="001946B9" w:rsidRDefault="001946B9" w:rsidP="00807E1D">
                      <w:pPr>
                        <w:jc w:val="center"/>
                      </w:pPr>
                      <w:r>
                        <w:t>Speed Demon Module Test #1</w:t>
                      </w:r>
                      <w:r w:rsidR="00C84A1B">
                        <w:t xml:space="preserve"> (2.1)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B2018" wp14:editId="049B2751">
                <wp:simplePos x="0" y="0"/>
                <wp:positionH relativeFrom="column">
                  <wp:posOffset>2809875</wp:posOffset>
                </wp:positionH>
                <wp:positionV relativeFrom="paragraph">
                  <wp:posOffset>723265</wp:posOffset>
                </wp:positionV>
                <wp:extent cx="0" cy="8953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30E3" id="Straight Arrow Connector 21" o:spid="_x0000_s1026" type="#_x0000_t32" style="position:absolute;margin-left:221.25pt;margin-top:56.95pt;width:0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GC1gEAAAEEAAAOAAAAZHJzL2Uyb0RvYy54bWysU9uO0zAQfUfiHyy/06RFRU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" strokecolor="#4472c4 [3208]" strokeweight=".5pt">
                <v:stroke endarrow="block" joinstyle="miter"/>
              </v:shape>
            </w:pict>
          </mc:Fallback>
        </mc:AlternateContent>
      </w:r>
      <w:r w:rsidR="00C27E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4200525</wp:posOffset>
                </wp:positionV>
                <wp:extent cx="9525" cy="8096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D434" id="Straight Arrow Connector 12" o:spid="_x0000_s1026" type="#_x0000_t32" style="position:absolute;margin-left:159pt;margin-top:330.75pt;width:.7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" strokecolor="#4472c4 [3208]" strokeweight=".5pt">
                <v:stroke endarrow="block" joinstyle="miter"/>
              </v:shape>
            </w:pict>
          </mc:Fallback>
        </mc:AlternateContent>
      </w:r>
      <w:r w:rsidR="00C27E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CF0A2" wp14:editId="05581D72">
                <wp:simplePos x="0" y="0"/>
                <wp:positionH relativeFrom="column">
                  <wp:posOffset>3238500</wp:posOffset>
                </wp:positionH>
                <wp:positionV relativeFrom="paragraph">
                  <wp:posOffset>4209415</wp:posOffset>
                </wp:positionV>
                <wp:extent cx="9525" cy="8096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8FC0" id="Straight Arrow Connector 23" o:spid="_x0000_s1026" type="#_x0000_t32" style="position:absolute;margin-left:255pt;margin-top:331.45pt;width:.75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 w:rsidR="00E11C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09D3C" wp14:editId="035CAC44">
                <wp:simplePos x="0" y="0"/>
                <wp:positionH relativeFrom="column">
                  <wp:posOffset>1114425</wp:posOffset>
                </wp:positionH>
                <wp:positionV relativeFrom="paragraph">
                  <wp:posOffset>3390900</wp:posOffset>
                </wp:positionV>
                <wp:extent cx="1485900" cy="790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595FA3">
                            <w:pPr>
                              <w:jc w:val="center"/>
                            </w:pPr>
                            <w:r>
                              <w:t>User Program Integration Test #2</w:t>
                            </w:r>
                            <w:r w:rsidR="00DA4514">
                              <w:t xml:space="preserve"> (2.3</w:t>
                            </w:r>
                            <w:r w:rsidR="00C84A1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9D3C" id="Rectangle 16" o:spid="_x0000_s1029" style="position:absolute;margin-left:87.75pt;margin-top:267pt;width:117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" fillcolor="#4472c4 [3208]" strokecolor="#1f3763 [1608]" strokeweight="1pt">
                <v:textbox>
                  <w:txbxContent>
                    <w:p w:rsidR="001946B9" w:rsidRDefault="001946B9" w:rsidP="00595FA3">
                      <w:pPr>
                        <w:jc w:val="center"/>
                      </w:pPr>
                      <w:r>
                        <w:t>User Program Integration Test #2</w:t>
                      </w:r>
                      <w:r w:rsidR="00DA4514">
                        <w:t xml:space="preserve"> (2.3</w:t>
                      </w:r>
                      <w:r w:rsidR="00C84A1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207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-85725</wp:posOffset>
                </wp:positionV>
                <wp:extent cx="148590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B9" w:rsidRDefault="001946B9" w:rsidP="00C2071E">
                            <w:pPr>
                              <w:jc w:val="center"/>
                            </w:pPr>
                            <w:r>
                              <w:t xml:space="preserve">ST-Link Interface </w:t>
                            </w:r>
                            <w:r w:rsidR="00C84A1B">
                              <w:t>(2.0)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65pt;margin-top:-6.75pt;width:117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" fillcolor="#4472c4 [3208]" strokecolor="#1f3763 [1608]" strokeweight="1pt">
                <v:textbox>
                  <w:txbxContent>
                    <w:p w:rsidR="001946B9" w:rsidRDefault="001946B9" w:rsidP="00C2071E">
                      <w:pPr>
                        <w:jc w:val="center"/>
                      </w:pPr>
                      <w:r>
                        <w:t xml:space="preserve">ST-Link Interface </w:t>
                      </w:r>
                      <w:r w:rsidR="00C84A1B">
                        <w:t>(2.0)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1E"/>
    <w:rsid w:val="001946B9"/>
    <w:rsid w:val="002E6FAA"/>
    <w:rsid w:val="003F74E3"/>
    <w:rsid w:val="00595FA3"/>
    <w:rsid w:val="007C317B"/>
    <w:rsid w:val="00807E1D"/>
    <w:rsid w:val="00A85489"/>
    <w:rsid w:val="00C2071E"/>
    <w:rsid w:val="00C27EB1"/>
    <w:rsid w:val="00C6664F"/>
    <w:rsid w:val="00C84A1B"/>
    <w:rsid w:val="00DA4514"/>
    <w:rsid w:val="00E05408"/>
    <w:rsid w:val="00E1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DE33"/>
  <w15:chartTrackingRefBased/>
  <w15:docId w15:val="{CE04CEE9-B133-49BE-BACF-E589158A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9A40-9348-409B-B9A4-4A2FEE87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A0EEBA76</Template>
  <TotalTime>33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Stamler</dc:creator>
  <cp:keywords/>
  <dc:description/>
  <cp:lastModifiedBy>Zachary Stamler</cp:lastModifiedBy>
  <cp:revision>11</cp:revision>
  <dcterms:created xsi:type="dcterms:W3CDTF">2017-11-30T05:00:00Z</dcterms:created>
  <dcterms:modified xsi:type="dcterms:W3CDTF">2017-11-30T06:48:00Z</dcterms:modified>
</cp:coreProperties>
</file>